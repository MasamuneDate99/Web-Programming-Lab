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9D32BD4" w:rsidR="000035F9" w:rsidRPr="00434074" w:rsidRDefault="0054203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[Assignment / 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343E065E" w:rsidR="000035F9" w:rsidRDefault="000035F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&lt;</w:t>
            </w:r>
            <w:r w:rsidR="00C37811">
              <w:rPr>
                <w:rFonts w:ascii="Arial Narrow" w:hAnsi="Arial Narrow" w:cs="Tahoma"/>
                <w:sz w:val="36"/>
              </w:rPr>
              <w:t>COMP6681001</w:t>
            </w:r>
            <w:r>
              <w:rPr>
                <w:rFonts w:ascii="Arial Narrow" w:hAnsi="Arial Narrow" w:cs="Tahoma"/>
                <w:sz w:val="36"/>
              </w:rPr>
              <w:t>&gt;</w:t>
            </w:r>
          </w:p>
          <w:p w14:paraId="36656A16" w14:textId="37F07786" w:rsidR="000035F9" w:rsidRPr="00876A58" w:rsidRDefault="000035F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&lt;</w:t>
            </w:r>
            <w:r w:rsidR="00C37811">
              <w:rPr>
                <w:rFonts w:ascii="Arial Narrow" w:hAnsi="Arial Narrow" w:cs="Tahoma"/>
                <w:sz w:val="36"/>
              </w:rPr>
              <w:t>Web Programming</w:t>
            </w:r>
            <w:r>
              <w:rPr>
                <w:rFonts w:ascii="Arial Narrow" w:hAnsi="Arial Narrow" w:cs="Tahoma"/>
                <w:sz w:val="36"/>
              </w:rPr>
              <w:t xml:space="preserve"> 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7B39859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[Odd / Even /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>Compact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Year</w:t>
            </w:r>
            <w:proofErr w:type="spellEnd"/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szCs w:val="20"/>
              </w:rPr>
              <w:t>9999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Arial" w:hAnsi="Arial" w:cs="Arial"/>
                <w:iCs/>
                <w:sz w:val="20"/>
                <w:szCs w:val="20"/>
              </w:rPr>
              <w:t>9999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4BC38DD5" w:rsidR="009F37DD" w:rsidRPr="00740F48" w:rsidRDefault="00C37811" w:rsidP="002F11B8">
      <w:pPr>
        <w:spacing w:line="360" w:lineRule="auto"/>
        <w:ind w:firstLine="360"/>
        <w:rPr>
          <w:sz w:val="28"/>
          <w:szCs w:val="28"/>
        </w:rPr>
      </w:pPr>
      <w:r>
        <w:t>Dy.id Electronic Shop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0C6BCFC3" w:rsidR="00740F48" w:rsidRPr="009F37DD" w:rsidRDefault="00C37811" w:rsidP="002F11B8">
      <w:pPr>
        <w:spacing w:line="360" w:lineRule="auto"/>
        <w:ind w:firstLine="360"/>
      </w:pPr>
      <w:proofErr w:type="spellStart"/>
      <w:r>
        <w:t>Tugas</w:t>
      </w:r>
      <w:proofErr w:type="spellEnd"/>
      <w:r>
        <w:t xml:space="preserve"> </w:t>
      </w:r>
      <w:proofErr w:type="spellStart"/>
      <w:r>
        <w:t>Webprogramming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</w:t>
      </w:r>
    </w:p>
    <w:p w14:paraId="0B8F3D4A" w14:textId="733CEEE0" w:rsidR="002F11B8" w:rsidRPr="00C37811" w:rsidRDefault="003F34E7" w:rsidP="00C3781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4D38D92" w14:textId="7DD41C05" w:rsidR="009F37DD" w:rsidRPr="00682E72" w:rsidRDefault="00C37811" w:rsidP="002F11B8">
      <w:pPr>
        <w:pStyle w:val="ListParagraph"/>
        <w:numPr>
          <w:ilvl w:val="0"/>
          <w:numId w:val="21"/>
        </w:numPr>
        <w:spacing w:line="360" w:lineRule="auto"/>
      </w:pPr>
      <w:r>
        <w:t xml:space="preserve">Laravel Documentation </w:t>
      </w:r>
      <w:r w:rsidRPr="00C37811">
        <w:t>https://laravel.com/docs/8.x/releases</w:t>
      </w:r>
      <w:r>
        <w:t xml:space="preserve"> </w:t>
      </w:r>
    </w:p>
    <w:p w14:paraId="181DA48F" w14:textId="7AA0DC51" w:rsidR="002F11B8" w:rsidRPr="00682E72" w:rsidRDefault="00C37811" w:rsidP="00C37811">
      <w:pPr>
        <w:pStyle w:val="ListParagraph"/>
        <w:numPr>
          <w:ilvl w:val="0"/>
          <w:numId w:val="21"/>
        </w:numPr>
        <w:spacing w:line="360" w:lineRule="auto"/>
      </w:pPr>
      <w:r>
        <w:t xml:space="preserve">Bootstrap Documentation </w:t>
      </w:r>
      <w:r w:rsidRPr="00C37811">
        <w:t>https://getbootstrap.com/docs/4.1/getting-started/introduction/</w:t>
      </w:r>
      <w:r>
        <w:t xml:space="preserve"> 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48E242FF" w:rsidR="002F5E84" w:rsidRDefault="00A81038" w:rsidP="00A60661">
      <w:pPr>
        <w:pStyle w:val="ListParagraph"/>
        <w:numPr>
          <w:ilvl w:val="0"/>
          <w:numId w:val="22"/>
        </w:numPr>
        <w:spacing w:line="360" w:lineRule="auto"/>
      </w:pPr>
      <w:r>
        <w:t>&lt;</w:t>
      </w:r>
      <w:r w:rsidR="00C37811">
        <w:t>2301853773</w:t>
      </w:r>
      <w:r>
        <w:t>&gt; – &lt;</w:t>
      </w:r>
      <w:r w:rsidR="00C37811">
        <w:t>Nathaniel Davin</w:t>
      </w:r>
      <w:r>
        <w:t>&gt;</w:t>
      </w:r>
    </w:p>
    <w:p w14:paraId="26DF70A3" w14:textId="12152A8D" w:rsidR="00842715" w:rsidRPr="00682E72" w:rsidRDefault="002F5E84" w:rsidP="00C37811">
      <w:pPr>
        <w:pStyle w:val="ListParagraph"/>
        <w:numPr>
          <w:ilvl w:val="0"/>
          <w:numId w:val="22"/>
        </w:numPr>
        <w:spacing w:line="360" w:lineRule="auto"/>
      </w:pPr>
      <w:r>
        <w:t>&lt;</w:t>
      </w:r>
      <w:r w:rsidR="00C37811">
        <w:t>2301849422</w:t>
      </w:r>
      <w:r>
        <w:t>&gt; – &lt;</w:t>
      </w:r>
      <w:proofErr w:type="spellStart"/>
      <w:r w:rsidR="00C37811">
        <w:t>Valerius</w:t>
      </w:r>
      <w:proofErr w:type="spellEnd"/>
      <w:r w:rsidR="00C37811">
        <w:t xml:space="preserve"> </w:t>
      </w:r>
      <w:proofErr w:type="spellStart"/>
      <w:r w:rsidR="00C37811">
        <w:t>Robertio</w:t>
      </w:r>
      <w:proofErr w:type="spellEnd"/>
      <w:r w:rsidR="00C37811">
        <w:t xml:space="preserve"> Sanjaya</w:t>
      </w:r>
      <w:r>
        <w:t>&gt;</w:t>
      </w:r>
      <w:r w:rsidRPr="00A81038">
        <w:t xml:space="preserve"> </w:t>
      </w:r>
    </w:p>
    <w:sectPr w:rsidR="00842715" w:rsidRPr="00682E72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ECD97" w14:textId="77777777" w:rsidR="009206D4" w:rsidRDefault="009206D4" w:rsidP="00273E4A">
      <w:r>
        <w:separator/>
      </w:r>
    </w:p>
  </w:endnote>
  <w:endnote w:type="continuationSeparator" w:id="0">
    <w:p w14:paraId="05D0B2E7" w14:textId="77777777" w:rsidR="009206D4" w:rsidRDefault="009206D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7198E" w14:textId="77777777" w:rsidR="009206D4" w:rsidRDefault="009206D4" w:rsidP="00273E4A">
      <w:r>
        <w:separator/>
      </w:r>
    </w:p>
  </w:footnote>
  <w:footnote w:type="continuationSeparator" w:id="0">
    <w:p w14:paraId="0D5147CE" w14:textId="77777777" w:rsidR="009206D4" w:rsidRDefault="009206D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3"/>
  </w:num>
  <w:num w:numId="16">
    <w:abstractNumId w:val="17"/>
  </w:num>
  <w:num w:numId="17">
    <w:abstractNumId w:val="1"/>
  </w:num>
  <w:num w:numId="18">
    <w:abstractNumId w:val="14"/>
  </w:num>
  <w:num w:numId="19">
    <w:abstractNumId w:val="5"/>
  </w:num>
  <w:num w:numId="20">
    <w:abstractNumId w:val="1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62D42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06D4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37811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C37811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NATHANIEL DAVIN</cp:lastModifiedBy>
  <cp:revision>2</cp:revision>
  <dcterms:created xsi:type="dcterms:W3CDTF">2022-01-12T04:51:00Z</dcterms:created>
  <dcterms:modified xsi:type="dcterms:W3CDTF">2022-01-12T04:51:00Z</dcterms:modified>
</cp:coreProperties>
</file>